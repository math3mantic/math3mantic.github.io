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4263"/>
        <w:gridCol w:w="308"/>
        <w:gridCol w:w="180"/>
        <w:gridCol w:w="5749"/>
      </w:tblGrid>
      <w:tr w:rsidR="00A1298D" w:rsidRPr="00A1298D" w14:paraId="5D41CF91" w14:textId="77777777" w:rsidTr="000820E7">
        <w:trPr>
          <w:trHeight w:val="2285"/>
        </w:trPr>
        <w:tc>
          <w:tcPr>
            <w:tcW w:w="284" w:type="dxa"/>
          </w:tcPr>
          <w:p w14:paraId="4DA82916" w14:textId="2A4ED0FF" w:rsidR="000D46AC" w:rsidRPr="00A1298D" w:rsidRDefault="000D46AC">
            <w:pPr>
              <w:rPr>
                <w:rFonts w:ascii="Charter Roman" w:hAnsi="Charter Roman"/>
                <w:b/>
              </w:rPr>
            </w:pPr>
          </w:p>
        </w:tc>
        <w:tc>
          <w:tcPr>
            <w:tcW w:w="10500" w:type="dxa"/>
            <w:gridSpan w:val="4"/>
          </w:tcPr>
          <w:p w14:paraId="7A68D723" w14:textId="77777777" w:rsidR="00A657D0" w:rsidRDefault="000D46AC" w:rsidP="00A657D0">
            <w:pPr>
              <w:pStyle w:val="Title"/>
              <w:rPr>
                <w:rStyle w:val="Emphasis"/>
                <w:rFonts w:ascii="Charter Roman" w:hAnsi="Charter Roman"/>
                <w:b/>
                <w:color w:val="000000" w:themeColor="text1"/>
                <w:sz w:val="48"/>
                <w:szCs w:val="48"/>
              </w:rPr>
            </w:pPr>
            <w:r w:rsidRPr="00A1298D">
              <w:rPr>
                <w:rFonts w:ascii="Charter Roman" w:hAnsi="Charter Roman"/>
                <w:b/>
                <w:sz w:val="48"/>
                <w:szCs w:val="48"/>
              </w:rPr>
              <w:t xml:space="preserve">SALIH </w:t>
            </w:r>
            <w:r w:rsidRPr="00A1298D">
              <w:rPr>
                <w:rStyle w:val="Emphasis"/>
                <w:rFonts w:ascii="Charter Roman" w:hAnsi="Charter Roman"/>
                <w:b/>
                <w:color w:val="000000" w:themeColor="text1"/>
                <w:sz w:val="48"/>
                <w:szCs w:val="48"/>
              </w:rPr>
              <w:t>KILICLI</w:t>
            </w:r>
          </w:p>
          <w:p w14:paraId="0B00A8A0" w14:textId="48B8F3AC" w:rsidR="000D46AC" w:rsidRPr="00A657D0" w:rsidRDefault="000D46AC" w:rsidP="00A657D0">
            <w:pPr>
              <w:pStyle w:val="Title"/>
              <w:rPr>
                <w:rFonts w:ascii="Charter Roman" w:hAnsi="Charter Roman"/>
                <w:b/>
                <w:sz w:val="48"/>
                <w:szCs w:val="48"/>
              </w:rPr>
            </w:pPr>
            <w:r w:rsidRPr="00A657D0">
              <w:rPr>
                <w:rFonts w:ascii="Charter Roman" w:hAnsi="Charter Roman"/>
                <w:b/>
                <w:sz w:val="32"/>
                <w:szCs w:val="32"/>
              </w:rPr>
              <w:t>Applied Mathematician, Data Scientist</w:t>
            </w:r>
          </w:p>
          <w:p w14:paraId="3351B334" w14:textId="263F92C5" w:rsidR="000D46AC" w:rsidRPr="00E34160" w:rsidRDefault="000D46AC" w:rsidP="006A1D70">
            <w:pPr>
              <w:rPr>
                <w:rFonts w:ascii="Charter Roman" w:hAnsi="Charter Roman"/>
                <w:i/>
                <w:sz w:val="18"/>
                <w:szCs w:val="18"/>
              </w:rPr>
            </w:pPr>
            <w:r w:rsidRPr="00E34160">
              <w:rPr>
                <w:rFonts w:ascii="Charter Roman" w:hAnsi="Charter Roman"/>
                <w:i/>
                <w:sz w:val="18"/>
                <w:szCs w:val="18"/>
              </w:rPr>
              <w:t>Fully Work Authorized</w:t>
            </w:r>
            <w:r w:rsidR="00E34160" w:rsidRPr="00E34160">
              <w:rPr>
                <w:rFonts w:ascii="Charter Roman" w:hAnsi="Charter Roman"/>
                <w:i/>
                <w:sz w:val="18"/>
                <w:szCs w:val="18"/>
              </w:rPr>
              <w:t xml:space="preserve"> – </w:t>
            </w:r>
            <w:r w:rsidRPr="00E34160">
              <w:rPr>
                <w:rFonts w:ascii="Charter Roman" w:hAnsi="Charter Roman"/>
                <w:i/>
                <w:sz w:val="18"/>
                <w:szCs w:val="18"/>
              </w:rPr>
              <w:t>No Visa Sponsorship Required</w:t>
            </w:r>
            <w:r w:rsidR="00E34160" w:rsidRPr="00E34160">
              <w:rPr>
                <w:rFonts w:ascii="Charter Roman" w:hAnsi="Charter Roman"/>
                <w:i/>
                <w:sz w:val="18"/>
                <w:szCs w:val="18"/>
              </w:rPr>
              <w:t xml:space="preserve"> – </w:t>
            </w:r>
            <w:r w:rsidRPr="00E34160">
              <w:rPr>
                <w:rFonts w:ascii="Charter Roman" w:hAnsi="Charter Roman"/>
                <w:i/>
                <w:sz w:val="18"/>
                <w:szCs w:val="18"/>
              </w:rPr>
              <w:t>Open to relocation</w:t>
            </w:r>
          </w:p>
          <w:p w14:paraId="6054AAC1" w14:textId="7ADD03E2" w:rsidR="000D46AC" w:rsidRPr="00A1298D" w:rsidRDefault="006153B4" w:rsidP="008B4924">
            <w:pPr>
              <w:rPr>
                <w:rFonts w:ascii="Charter Roman" w:hAnsi="Charter Roman"/>
                <w:b/>
              </w:rPr>
            </w:pPr>
            <w:r w:rsidRPr="00A1298D">
              <w:rPr>
                <w:rFonts w:ascii="Charter Roman" w:hAnsi="Charter Roman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68480" behindDoc="1" locked="0" layoutInCell="1" allowOverlap="1" wp14:anchorId="4EB1334F" wp14:editId="31E2AA19">
                  <wp:simplePos x="0" y="0"/>
                  <wp:positionH relativeFrom="column">
                    <wp:posOffset>2813050</wp:posOffset>
                  </wp:positionH>
                  <wp:positionV relativeFrom="paragraph">
                    <wp:posOffset>164465</wp:posOffset>
                  </wp:positionV>
                  <wp:extent cx="201168" cy="201168"/>
                  <wp:effectExtent l="0" t="0" r="2540" b="2540"/>
                  <wp:wrapTight wrapText="bothSides">
                    <wp:wrapPolygon edited="0">
                      <wp:start x="4101" y="0"/>
                      <wp:lineTo x="0" y="4101"/>
                      <wp:lineTo x="0" y="16405"/>
                      <wp:lineTo x="4101" y="20506"/>
                      <wp:lineTo x="16405" y="20506"/>
                      <wp:lineTo x="20506" y="16405"/>
                      <wp:lineTo x="20506" y="4101"/>
                      <wp:lineTo x="16405" y="0"/>
                      <wp:lineTo x="4101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mail_dark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657D0" w:rsidRPr="00A1298D">
              <w:rPr>
                <w:rFonts w:ascii="Charter Roman" w:hAnsi="Charter Roman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69504" behindDoc="1" locked="0" layoutInCell="1" allowOverlap="1" wp14:anchorId="3545975E" wp14:editId="161B24D4">
                  <wp:simplePos x="0" y="0"/>
                  <wp:positionH relativeFrom="column">
                    <wp:posOffset>5239385</wp:posOffset>
                  </wp:positionH>
                  <wp:positionV relativeFrom="paragraph">
                    <wp:posOffset>146685</wp:posOffset>
                  </wp:positionV>
                  <wp:extent cx="201168" cy="201168"/>
                  <wp:effectExtent l="0" t="0" r="2540" b="2540"/>
                  <wp:wrapTight wrapText="bothSides">
                    <wp:wrapPolygon edited="0">
                      <wp:start x="4101" y="0"/>
                      <wp:lineTo x="0" y="4101"/>
                      <wp:lineTo x="0" y="16405"/>
                      <wp:lineTo x="4101" y="20506"/>
                      <wp:lineTo x="16405" y="20506"/>
                      <wp:lineTo x="20506" y="16405"/>
                      <wp:lineTo x="20506" y="4101"/>
                      <wp:lineTo x="16405" y="0"/>
                      <wp:lineTo x="4101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inkedin_black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34160" w:rsidRPr="00A1298D">
              <w:rPr>
                <w:rFonts w:ascii="Charter Roman" w:hAnsi="Charter Roman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66432" behindDoc="1" locked="0" layoutInCell="1" allowOverlap="1" wp14:anchorId="4635387A" wp14:editId="58918184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166158</wp:posOffset>
                  </wp:positionV>
                  <wp:extent cx="201168" cy="201168"/>
                  <wp:effectExtent l="0" t="0" r="2540" b="2540"/>
                  <wp:wrapTight wrapText="bothSides">
                    <wp:wrapPolygon edited="0">
                      <wp:start x="0" y="0"/>
                      <wp:lineTo x="0" y="20506"/>
                      <wp:lineTo x="20506" y="20506"/>
                      <wp:lineTo x="20506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omelogo1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B27984A" w14:textId="0B77606B" w:rsidR="000D46AC" w:rsidRPr="00A1298D" w:rsidRDefault="00E34160" w:rsidP="00D977C0">
            <w:pPr>
              <w:pStyle w:val="TextLeft"/>
              <w:spacing w:line="360" w:lineRule="auto"/>
              <w:jc w:val="left"/>
              <w:rPr>
                <w:rFonts w:ascii="Charter Roman" w:hAnsi="Charter Roman"/>
                <w:b/>
                <w:color w:val="000000" w:themeColor="text1"/>
                <w:sz w:val="18"/>
                <w:szCs w:val="18"/>
              </w:rPr>
            </w:pPr>
            <w:r w:rsidRPr="00A1298D">
              <w:rPr>
                <w:rFonts w:ascii="Charter Roman" w:hAnsi="Charter Roman"/>
                <w:b/>
                <w:noProof/>
                <w:color w:val="000000" w:themeColor="text1"/>
                <w:sz w:val="18"/>
                <w:szCs w:val="18"/>
              </w:rPr>
              <w:drawing>
                <wp:anchor distT="0" distB="0" distL="114300" distR="114300" simplePos="0" relativeHeight="251667456" behindDoc="1" locked="0" layoutInCell="1" allowOverlap="1" wp14:anchorId="517576C6" wp14:editId="6FDA4947">
                  <wp:simplePos x="0" y="0"/>
                  <wp:positionH relativeFrom="column">
                    <wp:posOffset>-23072</wp:posOffset>
                  </wp:positionH>
                  <wp:positionV relativeFrom="paragraph">
                    <wp:posOffset>205740</wp:posOffset>
                  </wp:positionV>
                  <wp:extent cx="182880" cy="182880"/>
                  <wp:effectExtent l="0" t="0" r="0" b="0"/>
                  <wp:wrapTight wrapText="bothSides">
                    <wp:wrapPolygon edited="0">
                      <wp:start x="3000" y="0"/>
                      <wp:lineTo x="0" y="3000"/>
                      <wp:lineTo x="0" y="16500"/>
                      <wp:lineTo x="3000" y="19500"/>
                      <wp:lineTo x="16500" y="19500"/>
                      <wp:lineTo x="19500" y="16500"/>
                      <wp:lineTo x="19500" y="3000"/>
                      <wp:lineTo x="16500" y="0"/>
                      <wp:lineTo x="300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hone_dark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1298D">
              <w:rPr>
                <w:rFonts w:ascii="Charter Roman" w:hAnsi="Charter Roman"/>
                <w:b/>
                <w:noProof/>
                <w:color w:val="000000" w:themeColor="text1"/>
                <w:sz w:val="18"/>
                <w:szCs w:val="18"/>
              </w:rPr>
              <w:drawing>
                <wp:anchor distT="0" distB="0" distL="114300" distR="114300" simplePos="0" relativeHeight="251670528" behindDoc="0" locked="0" layoutInCell="1" allowOverlap="1" wp14:anchorId="5B978314" wp14:editId="3233CC04">
                  <wp:simplePos x="0" y="0"/>
                  <wp:positionH relativeFrom="column">
                    <wp:posOffset>2816436</wp:posOffset>
                  </wp:positionH>
                  <wp:positionV relativeFrom="paragraph">
                    <wp:posOffset>205105</wp:posOffset>
                  </wp:positionV>
                  <wp:extent cx="182880" cy="182880"/>
                  <wp:effectExtent l="0" t="0" r="0" b="0"/>
                  <wp:wrapThrough wrapText="bothSides">
                    <wp:wrapPolygon edited="0">
                      <wp:start x="0" y="0"/>
                      <wp:lineTo x="0" y="19500"/>
                      <wp:lineTo x="19500" y="19500"/>
                      <wp:lineTo x="19500" y="0"/>
                      <wp:lineTo x="0" y="0"/>
                    </wp:wrapPolygon>
                  </wp:wrapThrough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website_logo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1298D">
              <w:rPr>
                <w:rFonts w:ascii="Charter Roman" w:hAnsi="Charter Roman"/>
                <w:b/>
                <w:noProof/>
                <w:color w:val="000000" w:themeColor="text1"/>
                <w:sz w:val="18"/>
                <w:szCs w:val="18"/>
              </w:rPr>
              <w:drawing>
                <wp:anchor distT="0" distB="0" distL="114300" distR="114300" simplePos="0" relativeHeight="251671552" behindDoc="0" locked="0" layoutInCell="1" allowOverlap="1" wp14:anchorId="46DFC4F2" wp14:editId="3AB1FAD0">
                  <wp:simplePos x="0" y="0"/>
                  <wp:positionH relativeFrom="column">
                    <wp:posOffset>5240020</wp:posOffset>
                  </wp:positionH>
                  <wp:positionV relativeFrom="paragraph">
                    <wp:posOffset>177800</wp:posOffset>
                  </wp:positionV>
                  <wp:extent cx="182880" cy="182880"/>
                  <wp:effectExtent l="0" t="0" r="0" b="0"/>
                  <wp:wrapThrough wrapText="bothSides">
                    <wp:wrapPolygon edited="0">
                      <wp:start x="3000" y="0"/>
                      <wp:lineTo x="0" y="3000"/>
                      <wp:lineTo x="0" y="16500"/>
                      <wp:lineTo x="3000" y="19500"/>
                      <wp:lineTo x="16500" y="19500"/>
                      <wp:lineTo x="19500" y="16500"/>
                      <wp:lineTo x="19500" y="3000"/>
                      <wp:lineTo x="16500" y="0"/>
                      <wp:lineTo x="3000" y="0"/>
                    </wp:wrapPolygon>
                  </wp:wrapThrough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itHub-Mark-120px-plus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D46AC" w:rsidRPr="00A1298D">
              <w:rPr>
                <w:rFonts w:ascii="Charter Roman" w:hAnsi="Charter Roman"/>
                <w:b/>
                <w:color w:val="000000" w:themeColor="text1"/>
                <w:sz w:val="2"/>
                <w:szCs w:val="18"/>
              </w:rPr>
              <w:t xml:space="preserve"> </w:t>
            </w:r>
            <w:r w:rsidR="000D46AC" w:rsidRPr="00A1298D">
              <w:rPr>
                <w:rFonts w:ascii="Charter Roman" w:hAnsi="Charter Roman"/>
                <w:b/>
                <w:color w:val="000000" w:themeColor="text1"/>
                <w:sz w:val="18"/>
                <w:szCs w:val="18"/>
              </w:rPr>
              <w:t>777 Dunlavy Street, Houston, TX</w:t>
            </w:r>
            <w:r>
              <w:rPr>
                <w:rFonts w:ascii="Charter Roman" w:hAnsi="Charter Roman"/>
                <w:b/>
                <w:color w:val="000000" w:themeColor="text1"/>
                <w:sz w:val="18"/>
                <w:szCs w:val="18"/>
              </w:rPr>
              <w:t xml:space="preserve"> 77019</w:t>
            </w:r>
            <w:r w:rsidR="000D46AC" w:rsidRPr="00A1298D">
              <w:rPr>
                <w:rFonts w:ascii="Charter Roman" w:hAnsi="Charter Roman"/>
                <w:b/>
                <w:color w:val="000000" w:themeColor="text1"/>
                <w:sz w:val="18"/>
                <w:szCs w:val="18"/>
              </w:rPr>
              <w:t xml:space="preserve">   </w:t>
            </w:r>
            <w:r w:rsidR="000D46AC" w:rsidRPr="00A1298D">
              <w:rPr>
                <w:rFonts w:ascii="Charter Roman" w:hAnsi="Charter Roman"/>
                <w:b/>
                <w:color w:val="000000" w:themeColor="text1"/>
                <w:sz w:val="10"/>
                <w:szCs w:val="18"/>
              </w:rPr>
              <w:t xml:space="preserve">    </w:t>
            </w:r>
            <w:r w:rsidR="000D46AC" w:rsidRPr="00A1298D">
              <w:rPr>
                <w:rFonts w:ascii="Charter Roman" w:hAnsi="Charter Roman"/>
                <w:b/>
                <w:color w:val="000000" w:themeColor="text1"/>
                <w:sz w:val="18"/>
                <w:szCs w:val="18"/>
              </w:rPr>
              <w:t>mrsalihkilicli@gmail.com                   salihkilicli</w:t>
            </w:r>
          </w:p>
          <w:p w14:paraId="290A111F" w14:textId="1CD6F67A" w:rsidR="000D46AC" w:rsidRPr="00A1298D" w:rsidRDefault="000D46AC" w:rsidP="00D977C0">
            <w:pPr>
              <w:pStyle w:val="TextLeft"/>
              <w:spacing w:line="360" w:lineRule="auto"/>
              <w:jc w:val="left"/>
              <w:rPr>
                <w:rFonts w:ascii="Charter Roman" w:hAnsi="Charter Roman"/>
                <w:b/>
                <w:color w:val="000000" w:themeColor="text1"/>
                <w:sz w:val="18"/>
                <w:szCs w:val="18"/>
              </w:rPr>
            </w:pPr>
            <w:r w:rsidRPr="00E34160">
              <w:rPr>
                <w:rFonts w:ascii="Charter Roman" w:hAnsi="Charter Roman"/>
                <w:b/>
                <w:color w:val="000000" w:themeColor="text1"/>
                <w:sz w:val="18"/>
                <w:szCs w:val="18"/>
              </w:rPr>
              <w:t xml:space="preserve">(979) 676 </w:t>
            </w:r>
            <w:r w:rsidR="00E34160" w:rsidRPr="00E34160">
              <w:rPr>
                <w:rFonts w:ascii="Charter Roman" w:hAnsi="Charter Roman"/>
                <w:sz w:val="18"/>
                <w:szCs w:val="18"/>
              </w:rPr>
              <w:t>–</w:t>
            </w:r>
            <w:r w:rsidR="00E34160" w:rsidRPr="00E34160">
              <w:rPr>
                <w:rFonts w:ascii="Charter Roman" w:hAnsi="Charter Roman"/>
                <w:sz w:val="18"/>
                <w:szCs w:val="18"/>
              </w:rPr>
              <w:t xml:space="preserve"> </w:t>
            </w:r>
            <w:r w:rsidRPr="00E34160">
              <w:rPr>
                <w:rFonts w:ascii="Charter Roman" w:hAnsi="Charter Roman"/>
                <w:b/>
                <w:color w:val="000000" w:themeColor="text1"/>
                <w:sz w:val="18"/>
                <w:szCs w:val="18"/>
              </w:rPr>
              <w:t>77</w:t>
            </w:r>
            <w:r w:rsidR="00E34160">
              <w:rPr>
                <w:rFonts w:ascii="Charter Roman" w:hAnsi="Charter Roman"/>
                <w:b/>
                <w:color w:val="000000" w:themeColor="text1"/>
                <w:sz w:val="18"/>
                <w:szCs w:val="18"/>
              </w:rPr>
              <w:t xml:space="preserve"> </w:t>
            </w:r>
            <w:r w:rsidRPr="00E34160">
              <w:rPr>
                <w:rFonts w:ascii="Charter Roman" w:hAnsi="Charter Roman"/>
                <w:b/>
                <w:color w:val="000000" w:themeColor="text1"/>
                <w:sz w:val="18"/>
                <w:szCs w:val="18"/>
              </w:rPr>
              <w:t>39</w:t>
            </w:r>
            <w:r w:rsidRPr="00A1298D">
              <w:rPr>
                <w:rFonts w:ascii="Charter Roman" w:hAnsi="Charter Roman"/>
                <w:b/>
                <w:color w:val="000000" w:themeColor="text1"/>
                <w:sz w:val="18"/>
                <w:szCs w:val="18"/>
              </w:rPr>
              <w:t xml:space="preserve">        </w:t>
            </w:r>
            <w:r w:rsidR="00016426">
              <w:rPr>
                <w:rFonts w:ascii="Charter Roman" w:hAnsi="Charter Roman"/>
                <w:b/>
                <w:color w:val="000000" w:themeColor="text1"/>
                <w:sz w:val="18"/>
                <w:szCs w:val="18"/>
              </w:rPr>
              <w:t xml:space="preserve">  </w:t>
            </w:r>
            <w:r w:rsidR="00E34160">
              <w:rPr>
                <w:rFonts w:ascii="Charter Roman" w:hAnsi="Charter Roman"/>
                <w:b/>
                <w:color w:val="000000" w:themeColor="text1"/>
                <w:sz w:val="18"/>
                <w:szCs w:val="18"/>
              </w:rPr>
              <w:t xml:space="preserve">   </w:t>
            </w:r>
            <w:r w:rsidRPr="00A1298D">
              <w:rPr>
                <w:rFonts w:ascii="Charter Roman" w:hAnsi="Charter Roman"/>
                <w:b/>
                <w:color w:val="000000" w:themeColor="text1"/>
                <w:sz w:val="18"/>
                <w:szCs w:val="18"/>
              </w:rPr>
              <w:t>www.salihkilicli.github.io     math3mantic</w:t>
            </w:r>
          </w:p>
          <w:p w14:paraId="023F9B9F" w14:textId="77777777" w:rsidR="000D46AC" w:rsidRPr="00A1298D" w:rsidRDefault="000D46AC">
            <w:pPr>
              <w:rPr>
                <w:rFonts w:ascii="Charter Roman" w:hAnsi="Charter Roman"/>
              </w:rPr>
            </w:pPr>
          </w:p>
        </w:tc>
      </w:tr>
      <w:tr w:rsidR="00A1298D" w:rsidRPr="00A1298D" w14:paraId="4EECDE17" w14:textId="77777777" w:rsidTr="000820E7">
        <w:trPr>
          <w:trHeight w:val="331"/>
        </w:trPr>
        <w:tc>
          <w:tcPr>
            <w:tcW w:w="4547" w:type="dxa"/>
            <w:gridSpan w:val="2"/>
            <w:tcBorders>
              <w:bottom w:val="single" w:sz="18" w:space="0" w:color="000000" w:themeColor="text1"/>
            </w:tcBorders>
          </w:tcPr>
          <w:p w14:paraId="40C4DF58" w14:textId="77777777" w:rsidR="000D46AC" w:rsidRPr="006D7BBD" w:rsidRDefault="000820E7" w:rsidP="000D46AC">
            <w:pPr>
              <w:pStyle w:val="Heading1"/>
              <w:spacing w:before="0" w:after="0"/>
              <w:jc w:val="left"/>
              <w:rPr>
                <w:rFonts w:ascii="Charter Roman" w:hAnsi="Charter Roman"/>
                <w:color w:val="000000" w:themeColor="text1"/>
                <w:sz w:val="24"/>
              </w:rPr>
            </w:pPr>
            <w:r w:rsidRPr="006D7BBD">
              <w:rPr>
                <w:rFonts w:ascii="Charter Roman" w:hAnsi="Charter Roman"/>
                <w:color w:val="000000" w:themeColor="text1"/>
                <w:sz w:val="24"/>
              </w:rPr>
              <w:t>EDUCATION</w:t>
            </w:r>
          </w:p>
        </w:tc>
        <w:tc>
          <w:tcPr>
            <w:tcW w:w="308" w:type="dxa"/>
          </w:tcPr>
          <w:p w14:paraId="5BB91280" w14:textId="77777777" w:rsidR="000D46AC" w:rsidRPr="00A1298D" w:rsidRDefault="000D46AC" w:rsidP="000D46AC">
            <w:pPr>
              <w:pStyle w:val="Heading2"/>
              <w:spacing w:before="0" w:after="0"/>
              <w:rPr>
                <w:rFonts w:ascii="Charter Roman" w:hAnsi="Charter Roman"/>
                <w:b w:val="0"/>
                <w:color w:val="000000" w:themeColor="text1"/>
                <w:sz w:val="24"/>
              </w:rPr>
            </w:pPr>
          </w:p>
        </w:tc>
        <w:tc>
          <w:tcPr>
            <w:tcW w:w="5929" w:type="dxa"/>
            <w:gridSpan w:val="2"/>
            <w:tcBorders>
              <w:bottom w:val="single" w:sz="18" w:space="0" w:color="000000" w:themeColor="text1"/>
            </w:tcBorders>
          </w:tcPr>
          <w:p w14:paraId="6607A90A" w14:textId="6DE6C6CB" w:rsidR="000D46AC" w:rsidRPr="000D0081" w:rsidRDefault="000820E7" w:rsidP="000D46AC">
            <w:pPr>
              <w:pStyle w:val="Heading2"/>
              <w:spacing w:before="0" w:after="0"/>
              <w:rPr>
                <w:rFonts w:ascii="Charter Roman" w:hAnsi="Charter Roman"/>
                <w:b w:val="0"/>
                <w:color w:val="000000" w:themeColor="text1"/>
                <w:sz w:val="24"/>
              </w:rPr>
            </w:pPr>
            <w:r w:rsidRPr="000D0081">
              <w:rPr>
                <w:rFonts w:ascii="Charter Roman" w:hAnsi="Charter Roman"/>
                <w:color w:val="000000" w:themeColor="text1"/>
                <w:sz w:val="24"/>
              </w:rPr>
              <w:t>EXPERIEN</w:t>
            </w:r>
            <w:bookmarkStart w:id="0" w:name="_GoBack"/>
            <w:bookmarkEnd w:id="0"/>
            <w:r w:rsidRPr="000D0081">
              <w:rPr>
                <w:rFonts w:ascii="Charter Roman" w:hAnsi="Charter Roman"/>
                <w:color w:val="000000" w:themeColor="text1"/>
                <w:sz w:val="24"/>
              </w:rPr>
              <w:t>CE</w:t>
            </w:r>
          </w:p>
        </w:tc>
      </w:tr>
      <w:tr w:rsidR="00A1298D" w:rsidRPr="00A1298D" w14:paraId="2E662887" w14:textId="77777777" w:rsidTr="000820E7">
        <w:trPr>
          <w:trHeight w:val="1291"/>
        </w:trPr>
        <w:tc>
          <w:tcPr>
            <w:tcW w:w="4547" w:type="dxa"/>
            <w:gridSpan w:val="2"/>
            <w:vMerge w:val="restart"/>
            <w:tcBorders>
              <w:top w:val="single" w:sz="18" w:space="0" w:color="000000" w:themeColor="text1"/>
            </w:tcBorders>
          </w:tcPr>
          <w:p w14:paraId="7011030D" w14:textId="6DE53DA2" w:rsidR="000820E7" w:rsidRPr="00A657D0" w:rsidRDefault="000820E7" w:rsidP="00A657D0">
            <w:pPr>
              <w:pStyle w:val="TextLeft"/>
              <w:spacing w:line="276" w:lineRule="auto"/>
              <w:jc w:val="left"/>
              <w:rPr>
                <w:rFonts w:ascii="Charter Roman" w:hAnsi="Charter Roman"/>
                <w:b/>
                <w:color w:val="000000" w:themeColor="text1"/>
                <w:sz w:val="20"/>
                <w:szCs w:val="20"/>
              </w:rPr>
            </w:pPr>
            <w:r w:rsidRPr="00A657D0">
              <w:rPr>
                <w:rFonts w:ascii="Charter Roman" w:hAnsi="Charter Roman"/>
                <w:b/>
                <w:color w:val="000000" w:themeColor="text1"/>
                <w:sz w:val="20"/>
                <w:szCs w:val="20"/>
              </w:rPr>
              <w:t xml:space="preserve">M.Sc. in Applied </w:t>
            </w:r>
            <w:r w:rsidR="004B2C51">
              <w:rPr>
                <w:rFonts w:ascii="Charter Roman" w:hAnsi="Charter Roman"/>
                <w:b/>
                <w:color w:val="000000" w:themeColor="text1"/>
                <w:sz w:val="20"/>
                <w:szCs w:val="20"/>
              </w:rPr>
              <w:t xml:space="preserve">Computational </w:t>
            </w:r>
            <w:r w:rsidRPr="00A657D0">
              <w:rPr>
                <w:rFonts w:ascii="Charter Roman" w:hAnsi="Charter Roman"/>
                <w:b/>
                <w:color w:val="000000" w:themeColor="text1"/>
                <w:sz w:val="20"/>
                <w:szCs w:val="20"/>
              </w:rPr>
              <w:t>Mathematics</w:t>
            </w:r>
          </w:p>
          <w:p w14:paraId="57AEFCBD" w14:textId="2E401F40" w:rsidR="000820E7" w:rsidRPr="00A657D0" w:rsidRDefault="00A657D0" w:rsidP="00A657D0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 xml:space="preserve">with </w:t>
            </w:r>
            <w:r w:rsidR="004B2C51">
              <w:rPr>
                <w:rFonts w:ascii="Charter Roman" w:hAnsi="Charter Roman"/>
                <w:sz w:val="20"/>
                <w:szCs w:val="20"/>
              </w:rPr>
              <w:t xml:space="preserve">an emphasis on </w:t>
            </w:r>
            <w:r>
              <w:rPr>
                <w:rFonts w:ascii="Charter Roman" w:hAnsi="Charter Roman"/>
                <w:sz w:val="20"/>
                <w:szCs w:val="20"/>
              </w:rPr>
              <w:t>Statistics</w:t>
            </w:r>
            <w:r w:rsidR="004B2C51">
              <w:rPr>
                <w:rFonts w:ascii="Charter Roman" w:hAnsi="Charter Roman"/>
                <w:sz w:val="20"/>
                <w:szCs w:val="20"/>
              </w:rPr>
              <w:t xml:space="preserve"> (leaving</w:t>
            </w:r>
            <w:r w:rsidR="000820E7" w:rsidRPr="00A657D0">
              <w:rPr>
                <w:rFonts w:ascii="Charter Roman" w:hAnsi="Charter Roman"/>
                <w:sz w:val="20"/>
                <w:szCs w:val="20"/>
              </w:rPr>
              <w:t xml:space="preserve"> Ph.D.</w:t>
            </w:r>
            <w:r w:rsidR="004B2C51">
              <w:rPr>
                <w:rFonts w:ascii="Charter Roman" w:hAnsi="Charter Roman"/>
                <w:sz w:val="20"/>
                <w:szCs w:val="20"/>
              </w:rPr>
              <w:t>)</w:t>
            </w:r>
            <w:r w:rsidR="000820E7" w:rsidRPr="00A657D0">
              <w:rPr>
                <w:rFonts w:ascii="Charter Roman" w:hAnsi="Charter Roman"/>
                <w:sz w:val="20"/>
                <w:szCs w:val="20"/>
              </w:rPr>
              <w:t xml:space="preserve"> </w:t>
            </w:r>
          </w:p>
          <w:p w14:paraId="6F22B19A" w14:textId="4BA89E76" w:rsidR="000820E7" w:rsidRPr="00A657D0" w:rsidRDefault="000820E7" w:rsidP="00A657D0">
            <w:pPr>
              <w:spacing w:line="276" w:lineRule="auto"/>
              <w:rPr>
                <w:rFonts w:ascii="Charter Roman" w:hAnsi="Charter Roman"/>
                <w:b/>
                <w:sz w:val="20"/>
                <w:szCs w:val="20"/>
              </w:rPr>
            </w:pPr>
            <w:r w:rsidRPr="00A657D0">
              <w:rPr>
                <w:rFonts w:ascii="Charter Roman" w:hAnsi="Charter Roman"/>
                <w:b/>
                <w:sz w:val="20"/>
                <w:szCs w:val="20"/>
              </w:rPr>
              <w:t>Texas A&amp;M University, C</w:t>
            </w:r>
            <w:r w:rsidR="00016426" w:rsidRPr="00A657D0">
              <w:rPr>
                <w:rFonts w:ascii="Charter Roman" w:hAnsi="Charter Roman"/>
                <w:b/>
                <w:sz w:val="20"/>
                <w:szCs w:val="20"/>
              </w:rPr>
              <w:t>ollege Station</w:t>
            </w:r>
            <w:r w:rsidRPr="00A657D0">
              <w:rPr>
                <w:rFonts w:ascii="Charter Roman" w:hAnsi="Charter Roman"/>
                <w:b/>
                <w:sz w:val="20"/>
                <w:szCs w:val="20"/>
              </w:rPr>
              <w:t>, TX</w:t>
            </w:r>
          </w:p>
          <w:p w14:paraId="21046412" w14:textId="77777777" w:rsidR="000820E7" w:rsidRPr="00A657D0" w:rsidRDefault="000820E7" w:rsidP="00A657D0">
            <w:pPr>
              <w:spacing w:line="276" w:lineRule="auto"/>
              <w:rPr>
                <w:rFonts w:ascii="Charter Roman" w:hAnsi="Charter Roman"/>
                <w:i/>
                <w:sz w:val="20"/>
                <w:szCs w:val="20"/>
              </w:rPr>
            </w:pPr>
            <w:r w:rsidRPr="00A657D0">
              <w:rPr>
                <w:rFonts w:ascii="Charter Roman" w:hAnsi="Charter Roman"/>
                <w:i/>
                <w:sz w:val="20"/>
                <w:szCs w:val="20"/>
              </w:rPr>
              <w:t>2016 – 2020</w:t>
            </w:r>
          </w:p>
          <w:p w14:paraId="407FDB95" w14:textId="77777777" w:rsidR="000820E7" w:rsidRPr="00A657D0" w:rsidRDefault="000820E7" w:rsidP="00A657D0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</w:p>
          <w:p w14:paraId="0417C331" w14:textId="77777777" w:rsidR="000820E7" w:rsidRPr="00A657D0" w:rsidRDefault="000820E7" w:rsidP="00A657D0">
            <w:pPr>
              <w:pStyle w:val="TextLeft"/>
              <w:spacing w:line="276" w:lineRule="auto"/>
              <w:jc w:val="left"/>
              <w:rPr>
                <w:rFonts w:ascii="Charter Roman" w:hAnsi="Charter Roman"/>
                <w:b/>
                <w:color w:val="000000" w:themeColor="text1"/>
                <w:sz w:val="20"/>
                <w:szCs w:val="20"/>
              </w:rPr>
            </w:pPr>
            <w:r w:rsidRPr="00A657D0">
              <w:rPr>
                <w:rFonts w:ascii="Charter Roman" w:hAnsi="Charter Roman"/>
                <w:b/>
                <w:color w:val="000000" w:themeColor="text1"/>
                <w:sz w:val="20"/>
                <w:szCs w:val="20"/>
              </w:rPr>
              <w:t>M.Sc. in Mathematics</w:t>
            </w:r>
          </w:p>
          <w:p w14:paraId="1EA7DD09" w14:textId="564B57E6" w:rsidR="000820E7" w:rsidRPr="00A657D0" w:rsidRDefault="000820E7" w:rsidP="00A657D0">
            <w:pPr>
              <w:spacing w:line="276" w:lineRule="auto"/>
              <w:rPr>
                <w:rFonts w:ascii="Charter Roman" w:hAnsi="Charter Roman"/>
                <w:b/>
                <w:sz w:val="20"/>
                <w:szCs w:val="20"/>
              </w:rPr>
            </w:pPr>
            <w:r w:rsidRPr="00A657D0">
              <w:rPr>
                <w:rFonts w:ascii="Charter Roman" w:hAnsi="Charter Roman"/>
                <w:b/>
                <w:sz w:val="20"/>
                <w:szCs w:val="20"/>
              </w:rPr>
              <w:t xml:space="preserve">Ondokuz Mayis University, </w:t>
            </w:r>
            <w:r w:rsidR="00016426" w:rsidRPr="00A657D0">
              <w:rPr>
                <w:rFonts w:ascii="Charter Roman" w:hAnsi="Charter Roman"/>
                <w:b/>
                <w:sz w:val="20"/>
                <w:szCs w:val="20"/>
              </w:rPr>
              <w:t xml:space="preserve">Samsun, </w:t>
            </w:r>
            <w:r w:rsidRPr="00A657D0">
              <w:rPr>
                <w:rFonts w:ascii="Charter Roman" w:hAnsi="Charter Roman"/>
                <w:b/>
                <w:sz w:val="20"/>
                <w:szCs w:val="20"/>
              </w:rPr>
              <w:t>T</w:t>
            </w:r>
            <w:r w:rsidR="00016426" w:rsidRPr="00A657D0">
              <w:rPr>
                <w:rFonts w:ascii="Charter Roman" w:hAnsi="Charter Roman"/>
                <w:b/>
                <w:sz w:val="20"/>
                <w:szCs w:val="20"/>
              </w:rPr>
              <w:t>R</w:t>
            </w:r>
          </w:p>
          <w:p w14:paraId="28D75885" w14:textId="77777777" w:rsidR="000820E7" w:rsidRPr="00A657D0" w:rsidRDefault="000820E7" w:rsidP="00A657D0">
            <w:pPr>
              <w:spacing w:line="276" w:lineRule="auto"/>
              <w:rPr>
                <w:rFonts w:ascii="Charter Roman" w:hAnsi="Charter Roman"/>
                <w:i/>
                <w:sz w:val="20"/>
                <w:szCs w:val="20"/>
              </w:rPr>
            </w:pPr>
            <w:r w:rsidRPr="00A657D0">
              <w:rPr>
                <w:rFonts w:ascii="Charter Roman" w:hAnsi="Charter Roman"/>
                <w:i/>
                <w:sz w:val="20"/>
                <w:szCs w:val="20"/>
              </w:rPr>
              <w:t>2012 – 2014</w:t>
            </w:r>
          </w:p>
          <w:p w14:paraId="686BAD45" w14:textId="77777777" w:rsidR="000820E7" w:rsidRPr="00A657D0" w:rsidRDefault="000820E7" w:rsidP="00A657D0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</w:p>
          <w:p w14:paraId="05E330CC" w14:textId="77777777" w:rsidR="000820E7" w:rsidRPr="00A657D0" w:rsidRDefault="000820E7" w:rsidP="00A657D0">
            <w:pPr>
              <w:pStyle w:val="TextLeft"/>
              <w:spacing w:line="276" w:lineRule="auto"/>
              <w:jc w:val="left"/>
              <w:rPr>
                <w:rFonts w:ascii="Charter Roman" w:hAnsi="Charter Roman"/>
                <w:b/>
                <w:color w:val="000000" w:themeColor="text1"/>
                <w:sz w:val="20"/>
                <w:szCs w:val="20"/>
              </w:rPr>
            </w:pPr>
            <w:r w:rsidRPr="00A657D0">
              <w:rPr>
                <w:rFonts w:ascii="Charter Roman" w:hAnsi="Charter Roman"/>
                <w:b/>
                <w:color w:val="000000" w:themeColor="text1"/>
                <w:sz w:val="20"/>
                <w:szCs w:val="20"/>
              </w:rPr>
              <w:t>B.Sc. in Mathematics</w:t>
            </w:r>
          </w:p>
          <w:p w14:paraId="77D3B7D4" w14:textId="3AF5308F" w:rsidR="000820E7" w:rsidRPr="00A657D0" w:rsidRDefault="000820E7" w:rsidP="00A657D0">
            <w:pPr>
              <w:spacing w:line="276" w:lineRule="auto"/>
              <w:rPr>
                <w:rFonts w:ascii="Charter Roman" w:hAnsi="Charter Roman"/>
                <w:b/>
                <w:sz w:val="20"/>
                <w:szCs w:val="20"/>
              </w:rPr>
            </w:pPr>
            <w:r w:rsidRPr="00A657D0">
              <w:rPr>
                <w:rFonts w:ascii="Charter Roman" w:hAnsi="Charter Roman"/>
                <w:b/>
                <w:sz w:val="20"/>
                <w:szCs w:val="20"/>
              </w:rPr>
              <w:t xml:space="preserve">Ondokuz Mayis University, </w:t>
            </w:r>
            <w:r w:rsidR="00016426" w:rsidRPr="00A657D0">
              <w:rPr>
                <w:rFonts w:ascii="Charter Roman" w:hAnsi="Charter Roman"/>
                <w:b/>
                <w:sz w:val="20"/>
                <w:szCs w:val="20"/>
              </w:rPr>
              <w:t>Samsun, TR</w:t>
            </w:r>
          </w:p>
          <w:p w14:paraId="1040494A" w14:textId="77777777" w:rsidR="000820E7" w:rsidRPr="00A1298D" w:rsidRDefault="000820E7" w:rsidP="00A657D0">
            <w:pPr>
              <w:pStyle w:val="Heading1"/>
              <w:spacing w:before="0" w:after="0" w:line="276" w:lineRule="auto"/>
              <w:jc w:val="left"/>
              <w:rPr>
                <w:rFonts w:ascii="Charter Roman" w:hAnsi="Charter Roman"/>
                <w:b w:val="0"/>
                <w:i/>
                <w:color w:val="000000" w:themeColor="text1"/>
                <w:sz w:val="20"/>
                <w:szCs w:val="20"/>
              </w:rPr>
            </w:pPr>
            <w:r w:rsidRPr="00A657D0">
              <w:rPr>
                <w:rFonts w:ascii="Charter Roman" w:hAnsi="Charter Roman"/>
                <w:b w:val="0"/>
                <w:i/>
                <w:color w:val="000000" w:themeColor="text1"/>
                <w:sz w:val="20"/>
                <w:szCs w:val="20"/>
              </w:rPr>
              <w:t>2007 – 2011</w:t>
            </w:r>
          </w:p>
        </w:tc>
        <w:tc>
          <w:tcPr>
            <w:tcW w:w="6237" w:type="dxa"/>
            <w:gridSpan w:val="3"/>
          </w:tcPr>
          <w:p w14:paraId="0D48465F" w14:textId="77777777" w:rsidR="00F738A3" w:rsidRPr="00A1298D" w:rsidRDefault="00F738A3" w:rsidP="00F738A3">
            <w:pPr>
              <w:pStyle w:val="SmallText"/>
              <w:spacing w:line="360" w:lineRule="auto"/>
              <w:rPr>
                <w:rFonts w:ascii="Charter Roman" w:hAnsi="Charter Roman"/>
                <w:color w:val="000000" w:themeColor="text1"/>
              </w:rPr>
            </w:pPr>
            <w:r w:rsidRPr="00A1298D">
              <w:rPr>
                <w:rFonts w:ascii="Charter Roman" w:hAnsi="Charter Roman"/>
                <w:color w:val="000000" w:themeColor="text1"/>
              </w:rPr>
              <w:t xml:space="preserve">     </w:t>
            </w:r>
            <w:r w:rsidR="000820E7" w:rsidRPr="00A1298D">
              <w:rPr>
                <w:rFonts w:ascii="Charter Roman" w:hAnsi="Charter Roman"/>
                <w:color w:val="000000" w:themeColor="text1"/>
              </w:rPr>
              <w:t>Aug 2018 – Dec 2019                              College Station, TX</w:t>
            </w:r>
          </w:p>
          <w:p w14:paraId="28C05D9D" w14:textId="77777777" w:rsidR="00F738A3" w:rsidRPr="00A1298D" w:rsidRDefault="00F738A3" w:rsidP="000D46AC">
            <w:pPr>
              <w:pStyle w:val="SmallText"/>
              <w:spacing w:line="360" w:lineRule="auto"/>
              <w:rPr>
                <w:rFonts w:ascii="Charter Roman" w:hAnsi="Charter Roman"/>
                <w:b/>
                <w:color w:val="000000" w:themeColor="text1"/>
              </w:rPr>
            </w:pPr>
            <w:r w:rsidRPr="00A1298D">
              <w:rPr>
                <w:rFonts w:ascii="Charter Roman" w:hAnsi="Charter Roman"/>
                <w:b/>
                <w:color w:val="000000" w:themeColor="text1"/>
              </w:rPr>
              <w:t xml:space="preserve">     </w:t>
            </w:r>
            <w:r w:rsidR="000820E7" w:rsidRPr="00A1298D">
              <w:rPr>
                <w:rFonts w:ascii="Charter Roman" w:hAnsi="Charter Roman"/>
                <w:b/>
                <w:color w:val="000000" w:themeColor="text1"/>
              </w:rPr>
              <w:t>Graduate Teaching Assistant • Texas A&amp;M University</w:t>
            </w:r>
          </w:p>
          <w:p w14:paraId="76D4253A" w14:textId="77777777" w:rsidR="00F738A3" w:rsidRPr="00A1298D" w:rsidRDefault="00F738A3" w:rsidP="00F738A3">
            <w:pPr>
              <w:pStyle w:val="SmallText"/>
              <w:spacing w:line="360" w:lineRule="auto"/>
              <w:rPr>
                <w:rFonts w:ascii="Charter Roman" w:hAnsi="Charter Roman"/>
                <w:color w:val="000000" w:themeColor="text1"/>
              </w:rPr>
            </w:pPr>
            <w:r w:rsidRPr="00A1298D">
              <w:rPr>
                <w:rFonts w:ascii="Charter Roman" w:hAnsi="Charter Roman"/>
                <w:color w:val="000000" w:themeColor="text1"/>
              </w:rPr>
              <w:t xml:space="preserve">     </w:t>
            </w:r>
            <w:r w:rsidR="000820E7" w:rsidRPr="00A1298D">
              <w:rPr>
                <w:rFonts w:ascii="Charter Roman" w:hAnsi="Charter Roman"/>
                <w:color w:val="000000" w:themeColor="text1"/>
              </w:rPr>
              <w:t>June 2020 – Present                                College Station, TX</w:t>
            </w:r>
          </w:p>
          <w:p w14:paraId="43A51011" w14:textId="77777777" w:rsidR="000820E7" w:rsidRPr="00A1298D" w:rsidRDefault="00F738A3" w:rsidP="00F738A3">
            <w:pPr>
              <w:pStyle w:val="SmallText"/>
              <w:spacing w:line="360" w:lineRule="auto"/>
              <w:rPr>
                <w:rFonts w:ascii="Charter Roman" w:hAnsi="Charter Roman"/>
                <w:color w:val="000000" w:themeColor="text1"/>
              </w:rPr>
            </w:pPr>
            <w:r w:rsidRPr="00A1298D">
              <w:rPr>
                <w:rFonts w:ascii="Charter Roman" w:hAnsi="Charter Roman"/>
                <w:b/>
                <w:color w:val="000000" w:themeColor="text1"/>
              </w:rPr>
              <w:t xml:space="preserve">     </w:t>
            </w:r>
            <w:r w:rsidR="000820E7" w:rsidRPr="00A1298D">
              <w:rPr>
                <w:rFonts w:ascii="Charter Roman" w:hAnsi="Charter Roman"/>
                <w:b/>
                <w:color w:val="000000" w:themeColor="text1"/>
              </w:rPr>
              <w:t>Graduate Teaching Assistant • Texas A&amp;M University</w:t>
            </w:r>
          </w:p>
        </w:tc>
      </w:tr>
      <w:tr w:rsidR="00A1298D" w:rsidRPr="00A1298D" w14:paraId="1AEA958C" w14:textId="77777777" w:rsidTr="000820E7">
        <w:trPr>
          <w:trHeight w:val="580"/>
        </w:trPr>
        <w:tc>
          <w:tcPr>
            <w:tcW w:w="4547" w:type="dxa"/>
            <w:gridSpan w:val="2"/>
            <w:vMerge/>
          </w:tcPr>
          <w:p w14:paraId="202DA068" w14:textId="77777777" w:rsidR="000820E7" w:rsidRPr="00A1298D" w:rsidRDefault="000820E7" w:rsidP="000D46AC">
            <w:pPr>
              <w:pStyle w:val="TextLeft"/>
              <w:spacing w:line="240" w:lineRule="auto"/>
              <w:jc w:val="left"/>
              <w:rPr>
                <w:rFonts w:ascii="Charter Roman" w:hAnsi="Charter Roman"/>
                <w:b/>
                <w:color w:val="000000" w:themeColor="text1"/>
                <w:szCs w:val="22"/>
              </w:rPr>
            </w:pPr>
          </w:p>
        </w:tc>
        <w:tc>
          <w:tcPr>
            <w:tcW w:w="308" w:type="dxa"/>
            <w:vAlign w:val="bottom"/>
          </w:tcPr>
          <w:p w14:paraId="116F75B3" w14:textId="77777777" w:rsidR="000820E7" w:rsidRPr="00A1298D" w:rsidRDefault="000820E7" w:rsidP="000D46AC">
            <w:pPr>
              <w:pStyle w:val="SmallText"/>
              <w:rPr>
                <w:rFonts w:ascii="Charter Roman" w:hAnsi="Charter Roman"/>
                <w:color w:val="000000" w:themeColor="text1"/>
              </w:rPr>
            </w:pPr>
          </w:p>
        </w:tc>
        <w:tc>
          <w:tcPr>
            <w:tcW w:w="5929" w:type="dxa"/>
            <w:gridSpan w:val="2"/>
            <w:tcBorders>
              <w:bottom w:val="single" w:sz="18" w:space="0" w:color="000000" w:themeColor="text1"/>
            </w:tcBorders>
            <w:vAlign w:val="bottom"/>
          </w:tcPr>
          <w:p w14:paraId="7C03052D" w14:textId="77777777" w:rsidR="000820E7" w:rsidRPr="006D7BBD" w:rsidRDefault="000820E7" w:rsidP="000D46AC">
            <w:pPr>
              <w:pStyle w:val="SmallText"/>
              <w:rPr>
                <w:rFonts w:ascii="Charter Roman" w:hAnsi="Charter Roman"/>
                <w:color w:val="000000" w:themeColor="text1"/>
                <w:sz w:val="24"/>
              </w:rPr>
            </w:pPr>
            <w:r w:rsidRPr="006D7BBD">
              <w:rPr>
                <w:rFonts w:ascii="Charter Roman" w:hAnsi="Charter Roman"/>
                <w:b/>
                <w:i w:val="0"/>
                <w:color w:val="000000" w:themeColor="text1"/>
                <w:sz w:val="24"/>
              </w:rPr>
              <w:t>AWARDS</w:t>
            </w:r>
          </w:p>
        </w:tc>
      </w:tr>
      <w:tr w:rsidR="00A1298D" w:rsidRPr="00A1298D" w14:paraId="0F5D064D" w14:textId="77777777" w:rsidTr="000820E7">
        <w:trPr>
          <w:trHeight w:val="580"/>
        </w:trPr>
        <w:tc>
          <w:tcPr>
            <w:tcW w:w="4547" w:type="dxa"/>
            <w:gridSpan w:val="2"/>
            <w:vMerge/>
          </w:tcPr>
          <w:p w14:paraId="3477DBA0" w14:textId="77777777" w:rsidR="000820E7" w:rsidRPr="00A1298D" w:rsidRDefault="000820E7" w:rsidP="000820E7">
            <w:pPr>
              <w:pStyle w:val="TextLeft"/>
              <w:spacing w:line="240" w:lineRule="auto"/>
              <w:jc w:val="left"/>
              <w:rPr>
                <w:rFonts w:ascii="Charter Roman" w:hAnsi="Charter Roman"/>
                <w:b/>
                <w:color w:val="000000" w:themeColor="text1"/>
                <w:szCs w:val="22"/>
              </w:rPr>
            </w:pPr>
          </w:p>
        </w:tc>
        <w:tc>
          <w:tcPr>
            <w:tcW w:w="6237" w:type="dxa"/>
            <w:gridSpan w:val="3"/>
          </w:tcPr>
          <w:p w14:paraId="753152B4" w14:textId="77777777" w:rsidR="000820E7" w:rsidRPr="00A1298D" w:rsidRDefault="00F738A3" w:rsidP="00E34160">
            <w:pPr>
              <w:spacing w:line="360" w:lineRule="auto"/>
              <w:rPr>
                <w:rFonts w:ascii="Charter Roman" w:hAnsi="Charter Roman"/>
                <w:i/>
                <w:sz w:val="20"/>
                <w:szCs w:val="20"/>
              </w:rPr>
            </w:pPr>
            <w:r w:rsidRPr="00A1298D">
              <w:rPr>
                <w:rFonts w:ascii="Charter Roman" w:hAnsi="Charter Roman"/>
                <w:i/>
                <w:sz w:val="20"/>
                <w:szCs w:val="20"/>
              </w:rPr>
              <w:t xml:space="preserve">     </w:t>
            </w:r>
            <w:r w:rsidR="000820E7" w:rsidRPr="00A1298D">
              <w:rPr>
                <w:rFonts w:ascii="Charter Roman" w:hAnsi="Charter Roman"/>
                <w:i/>
                <w:sz w:val="20"/>
                <w:szCs w:val="20"/>
              </w:rPr>
              <w:t xml:space="preserve">May 2015 – July 2019 </w:t>
            </w:r>
          </w:p>
          <w:p w14:paraId="003EAB78" w14:textId="77777777" w:rsidR="000820E7" w:rsidRPr="00A1298D" w:rsidRDefault="00F738A3" w:rsidP="00E34160">
            <w:pPr>
              <w:spacing w:line="360" w:lineRule="auto"/>
              <w:rPr>
                <w:rFonts w:ascii="Charter Roman" w:hAnsi="Charter Roman"/>
                <w:b/>
                <w:sz w:val="20"/>
                <w:szCs w:val="20"/>
              </w:rPr>
            </w:pPr>
            <w:r w:rsidRPr="00A1298D">
              <w:rPr>
                <w:rFonts w:ascii="Charter Roman" w:hAnsi="Charter Roman"/>
                <w:b/>
                <w:sz w:val="20"/>
                <w:szCs w:val="20"/>
              </w:rPr>
              <w:t xml:space="preserve">     </w:t>
            </w:r>
            <w:r w:rsidR="000820E7" w:rsidRPr="00A1298D">
              <w:rPr>
                <w:rFonts w:ascii="Charter Roman" w:hAnsi="Charter Roman"/>
                <w:b/>
                <w:sz w:val="20"/>
                <w:szCs w:val="20"/>
              </w:rPr>
              <w:t>YLSY Scholarship – Ministry of National Education, Turkey</w:t>
            </w:r>
          </w:p>
          <w:p w14:paraId="7F44D99B" w14:textId="77777777" w:rsidR="000820E7" w:rsidRPr="00A1298D" w:rsidRDefault="000820E7" w:rsidP="00E34160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harter Roman" w:hAnsi="Charter Roman"/>
                <w:b/>
                <w:sz w:val="28"/>
              </w:rPr>
            </w:pPr>
            <w:r w:rsidRPr="00A1298D">
              <w:rPr>
                <w:rFonts w:ascii="Charter Roman" w:hAnsi="Charter Roman"/>
                <w:sz w:val="18"/>
                <w:szCs w:val="18"/>
              </w:rPr>
              <w:t>Nationally ranked as 3rd in the field of Mathematics in Turkey. Awarded to pursue a Ph.D. education abroad, covered all expenses, tuition and a monthly stipend etc.</w:t>
            </w:r>
          </w:p>
        </w:tc>
      </w:tr>
      <w:tr w:rsidR="00A1298D" w:rsidRPr="00A1298D" w14:paraId="606619EE" w14:textId="77777777" w:rsidTr="000820E7">
        <w:trPr>
          <w:trHeight w:val="368"/>
        </w:trPr>
        <w:tc>
          <w:tcPr>
            <w:tcW w:w="4547" w:type="dxa"/>
            <w:gridSpan w:val="2"/>
            <w:tcBorders>
              <w:bottom w:val="single" w:sz="18" w:space="0" w:color="000000" w:themeColor="text1"/>
            </w:tcBorders>
          </w:tcPr>
          <w:p w14:paraId="7EC7648D" w14:textId="77777777" w:rsidR="000820E7" w:rsidRPr="006D7BBD" w:rsidRDefault="000820E7" w:rsidP="000820E7">
            <w:pPr>
              <w:pStyle w:val="Heading1"/>
              <w:spacing w:before="0" w:after="0"/>
              <w:jc w:val="left"/>
              <w:rPr>
                <w:rFonts w:ascii="Charter Roman" w:hAnsi="Charter Roman"/>
                <w:color w:val="000000" w:themeColor="text1"/>
                <w:sz w:val="24"/>
              </w:rPr>
            </w:pPr>
            <w:r w:rsidRPr="006D7BBD">
              <w:rPr>
                <w:rFonts w:ascii="Charter Roman" w:hAnsi="Charter Roman"/>
                <w:color w:val="000000" w:themeColor="text1"/>
                <w:sz w:val="24"/>
              </w:rPr>
              <w:t>TECHNICAL SKILLS</w:t>
            </w:r>
          </w:p>
        </w:tc>
        <w:tc>
          <w:tcPr>
            <w:tcW w:w="308" w:type="dxa"/>
          </w:tcPr>
          <w:p w14:paraId="42697859" w14:textId="77777777" w:rsidR="000820E7" w:rsidRPr="00A1298D" w:rsidRDefault="000820E7" w:rsidP="000820E7">
            <w:pPr>
              <w:rPr>
                <w:rFonts w:ascii="Charter Roman" w:hAnsi="Charter Roman"/>
                <w:b/>
                <w:sz w:val="28"/>
                <w:szCs w:val="28"/>
              </w:rPr>
            </w:pPr>
          </w:p>
        </w:tc>
        <w:tc>
          <w:tcPr>
            <w:tcW w:w="5929" w:type="dxa"/>
            <w:gridSpan w:val="2"/>
            <w:tcBorders>
              <w:bottom w:val="single" w:sz="18" w:space="0" w:color="000000" w:themeColor="text1"/>
            </w:tcBorders>
          </w:tcPr>
          <w:p w14:paraId="633AC360" w14:textId="77777777" w:rsidR="000820E7" w:rsidRPr="006D7BBD" w:rsidRDefault="000820E7" w:rsidP="000820E7">
            <w:pPr>
              <w:rPr>
                <w:rFonts w:ascii="Charter Roman" w:hAnsi="Charter Roman"/>
                <w:b/>
              </w:rPr>
            </w:pPr>
            <w:r w:rsidRPr="006D7BBD">
              <w:rPr>
                <w:rFonts w:ascii="Charter Roman" w:hAnsi="Charter Roman"/>
                <w:b/>
              </w:rPr>
              <w:t>CERTIFICATES</w:t>
            </w:r>
          </w:p>
        </w:tc>
      </w:tr>
      <w:tr w:rsidR="00A1298D" w:rsidRPr="00A1298D" w14:paraId="6E80AA74" w14:textId="77777777" w:rsidTr="000820E7">
        <w:trPr>
          <w:trHeight w:val="2060"/>
        </w:trPr>
        <w:tc>
          <w:tcPr>
            <w:tcW w:w="4547" w:type="dxa"/>
            <w:gridSpan w:val="2"/>
            <w:tcBorders>
              <w:top w:val="single" w:sz="18" w:space="0" w:color="000000" w:themeColor="text1"/>
            </w:tcBorders>
          </w:tcPr>
          <w:p w14:paraId="47FDBA6B" w14:textId="77777777" w:rsidR="000820E7" w:rsidRPr="00E34160" w:rsidRDefault="000820E7" w:rsidP="000820E7">
            <w:pPr>
              <w:pStyle w:val="TextLeft"/>
              <w:numPr>
                <w:ilvl w:val="0"/>
                <w:numId w:val="7"/>
              </w:numPr>
              <w:spacing w:line="360" w:lineRule="auto"/>
              <w:jc w:val="left"/>
              <w:rPr>
                <w:rFonts w:ascii="Charter Roman" w:hAnsi="Charter Roman"/>
                <w:color w:val="000000" w:themeColor="text1"/>
                <w:sz w:val="18"/>
                <w:szCs w:val="18"/>
              </w:rPr>
            </w:pPr>
            <w:r w:rsidRPr="00E34160">
              <w:rPr>
                <w:rFonts w:ascii="Charter Roman" w:hAnsi="Charter Roman"/>
                <w:color w:val="000000" w:themeColor="text1"/>
                <w:sz w:val="18"/>
                <w:szCs w:val="18"/>
              </w:rPr>
              <w:t>Mathematical Modelling</w:t>
            </w:r>
          </w:p>
          <w:p w14:paraId="6BE5777B" w14:textId="77777777" w:rsidR="000820E7" w:rsidRPr="00E34160" w:rsidRDefault="000820E7" w:rsidP="000820E7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Charter Roman" w:hAnsi="Charter Roman"/>
                <w:sz w:val="18"/>
                <w:szCs w:val="18"/>
              </w:rPr>
            </w:pPr>
            <w:r w:rsidRPr="00E34160">
              <w:rPr>
                <w:rFonts w:ascii="Charter Roman" w:hAnsi="Charter Roman"/>
                <w:sz w:val="18"/>
                <w:szCs w:val="18"/>
              </w:rPr>
              <w:t>Exploratory Data Analysis</w:t>
            </w:r>
          </w:p>
          <w:p w14:paraId="5D259701" w14:textId="77777777" w:rsidR="000820E7" w:rsidRPr="00E34160" w:rsidRDefault="000820E7" w:rsidP="000820E7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Charter Roman" w:hAnsi="Charter Roman"/>
                <w:sz w:val="18"/>
                <w:szCs w:val="18"/>
              </w:rPr>
            </w:pPr>
            <w:r w:rsidRPr="00E34160">
              <w:rPr>
                <w:rFonts w:ascii="Charter Roman" w:hAnsi="Charter Roman"/>
                <w:sz w:val="18"/>
                <w:szCs w:val="18"/>
              </w:rPr>
              <w:t>Machine Learning</w:t>
            </w:r>
          </w:p>
          <w:p w14:paraId="061EDBCE" w14:textId="77777777" w:rsidR="000820E7" w:rsidRPr="00E34160" w:rsidRDefault="000820E7" w:rsidP="000820E7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Charter Roman" w:hAnsi="Charter Roman"/>
                <w:sz w:val="18"/>
                <w:szCs w:val="18"/>
              </w:rPr>
            </w:pPr>
            <w:r w:rsidRPr="00E34160">
              <w:rPr>
                <w:rFonts w:ascii="Charter Roman" w:hAnsi="Charter Roman"/>
                <w:sz w:val="18"/>
                <w:szCs w:val="18"/>
              </w:rPr>
              <w:t>Deep Learning</w:t>
            </w:r>
          </w:p>
          <w:p w14:paraId="68E32A87" w14:textId="77777777" w:rsidR="000820E7" w:rsidRPr="00E34160" w:rsidRDefault="000820E7" w:rsidP="000820E7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Charter Roman" w:hAnsi="Charter Roman"/>
                <w:sz w:val="18"/>
                <w:szCs w:val="18"/>
              </w:rPr>
            </w:pPr>
            <w:r w:rsidRPr="00E34160">
              <w:rPr>
                <w:rFonts w:ascii="Charter Roman" w:hAnsi="Charter Roman"/>
                <w:sz w:val="18"/>
                <w:szCs w:val="18"/>
              </w:rPr>
              <w:t>Time Series Analysis</w:t>
            </w:r>
          </w:p>
          <w:p w14:paraId="6DE35BD3" w14:textId="77777777" w:rsidR="000820E7" w:rsidRPr="00A1298D" w:rsidRDefault="000820E7" w:rsidP="000820E7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Charter Roman" w:hAnsi="Charter Roman"/>
              </w:rPr>
            </w:pPr>
            <w:r w:rsidRPr="00E34160">
              <w:rPr>
                <w:rFonts w:ascii="Charter Roman" w:hAnsi="Charter Roman"/>
                <w:sz w:val="18"/>
                <w:szCs w:val="18"/>
              </w:rPr>
              <w:t>Survival Analysis</w:t>
            </w:r>
          </w:p>
        </w:tc>
        <w:tc>
          <w:tcPr>
            <w:tcW w:w="6237" w:type="dxa"/>
            <w:gridSpan w:val="3"/>
          </w:tcPr>
          <w:p w14:paraId="4646A53D" w14:textId="77777777" w:rsidR="000820E7" w:rsidRPr="00A1298D" w:rsidRDefault="00F738A3" w:rsidP="000820E7">
            <w:pPr>
              <w:spacing w:line="276" w:lineRule="auto"/>
              <w:rPr>
                <w:rFonts w:ascii="Charter Roman" w:hAnsi="Charter Roman"/>
                <w:b/>
                <w:sz w:val="20"/>
                <w:szCs w:val="20"/>
              </w:rPr>
            </w:pPr>
            <w:r w:rsidRPr="00A1298D">
              <w:rPr>
                <w:rFonts w:ascii="Charter Roman" w:hAnsi="Charter Roman"/>
                <w:b/>
                <w:sz w:val="20"/>
                <w:szCs w:val="20"/>
              </w:rPr>
              <w:t xml:space="preserve">     </w:t>
            </w:r>
            <w:r w:rsidR="000820E7" w:rsidRPr="00A1298D">
              <w:rPr>
                <w:rFonts w:ascii="Charter Roman" w:hAnsi="Charter Roman"/>
                <w:b/>
                <w:sz w:val="20"/>
                <w:szCs w:val="20"/>
              </w:rPr>
              <w:t>Texas A&amp;M University</w:t>
            </w:r>
          </w:p>
          <w:p w14:paraId="1F3DEB1B" w14:textId="77777777" w:rsidR="000820E7" w:rsidRPr="00A1298D" w:rsidRDefault="000820E7" w:rsidP="000820E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harter Roman" w:hAnsi="Charter Roman"/>
                <w:sz w:val="18"/>
                <w:szCs w:val="18"/>
              </w:rPr>
            </w:pPr>
            <w:r w:rsidRPr="00A1298D">
              <w:rPr>
                <w:rFonts w:ascii="Charter Roman" w:hAnsi="Charter Roman"/>
                <w:sz w:val="18"/>
                <w:szCs w:val="18"/>
              </w:rPr>
              <w:t>Applied Statistics Certificate</w:t>
            </w:r>
          </w:p>
          <w:p w14:paraId="25712B66" w14:textId="77777777" w:rsidR="000820E7" w:rsidRPr="00A1298D" w:rsidRDefault="000820E7" w:rsidP="000820E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harter Roman" w:hAnsi="Charter Roman"/>
                <w:sz w:val="18"/>
                <w:szCs w:val="18"/>
              </w:rPr>
            </w:pPr>
            <w:r w:rsidRPr="00A1298D">
              <w:rPr>
                <w:rFonts w:ascii="Charter Roman" w:hAnsi="Charter Roman"/>
                <w:sz w:val="18"/>
                <w:szCs w:val="18"/>
              </w:rPr>
              <w:t>Computational Sciences Certificate</w:t>
            </w:r>
          </w:p>
          <w:p w14:paraId="019AB190" w14:textId="77777777" w:rsidR="000820E7" w:rsidRPr="00A1298D" w:rsidRDefault="00F738A3" w:rsidP="000820E7">
            <w:pPr>
              <w:spacing w:line="276" w:lineRule="auto"/>
              <w:rPr>
                <w:rFonts w:ascii="Charter Roman" w:hAnsi="Charter Roman"/>
                <w:b/>
                <w:sz w:val="20"/>
                <w:szCs w:val="20"/>
              </w:rPr>
            </w:pPr>
            <w:r w:rsidRPr="00A1298D">
              <w:rPr>
                <w:rFonts w:ascii="Charter Roman" w:hAnsi="Charter Roman"/>
                <w:b/>
                <w:sz w:val="20"/>
                <w:szCs w:val="20"/>
              </w:rPr>
              <w:t xml:space="preserve">     </w:t>
            </w:r>
            <w:r w:rsidR="000820E7" w:rsidRPr="00A1298D">
              <w:rPr>
                <w:rFonts w:ascii="Charter Roman" w:hAnsi="Charter Roman"/>
                <w:b/>
                <w:sz w:val="20"/>
                <w:szCs w:val="20"/>
              </w:rPr>
              <w:t>Coursera</w:t>
            </w:r>
          </w:p>
          <w:p w14:paraId="269A9C0F" w14:textId="77777777" w:rsidR="000820E7" w:rsidRPr="00A1298D" w:rsidRDefault="000820E7" w:rsidP="000820E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harter Roman" w:hAnsi="Charter Roman"/>
                <w:sz w:val="18"/>
                <w:szCs w:val="18"/>
              </w:rPr>
            </w:pPr>
            <w:r w:rsidRPr="00A1298D">
              <w:rPr>
                <w:rFonts w:ascii="Charter Roman" w:hAnsi="Charter Roman"/>
                <w:sz w:val="18"/>
                <w:szCs w:val="18"/>
              </w:rPr>
              <w:t>Machine Learning by Stanford University</w:t>
            </w:r>
          </w:p>
          <w:p w14:paraId="1461AE84" w14:textId="77777777" w:rsidR="00F738A3" w:rsidRPr="00A1298D" w:rsidRDefault="000820E7" w:rsidP="000820E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harter Roman" w:hAnsi="Charter Roman"/>
                <w:sz w:val="18"/>
                <w:szCs w:val="18"/>
              </w:rPr>
            </w:pPr>
            <w:r w:rsidRPr="00A1298D">
              <w:rPr>
                <w:rFonts w:ascii="Charter Roman" w:hAnsi="Charter Roman"/>
                <w:sz w:val="18"/>
                <w:szCs w:val="18"/>
              </w:rPr>
              <w:t>Deep Learning Specialization by deeplearning.ai</w:t>
            </w:r>
          </w:p>
          <w:p w14:paraId="0270AC60" w14:textId="77777777" w:rsidR="000820E7" w:rsidRPr="00A1298D" w:rsidRDefault="00F738A3" w:rsidP="00F738A3">
            <w:pPr>
              <w:spacing w:line="276" w:lineRule="auto"/>
              <w:rPr>
                <w:rFonts w:ascii="Charter Roman" w:hAnsi="Charter Roman"/>
                <w:sz w:val="18"/>
                <w:szCs w:val="18"/>
              </w:rPr>
            </w:pPr>
            <w:r w:rsidRPr="00A1298D">
              <w:rPr>
                <w:rFonts w:ascii="Charter Roman" w:hAnsi="Charter Roman"/>
                <w:b/>
                <w:sz w:val="20"/>
                <w:szCs w:val="20"/>
              </w:rPr>
              <w:t xml:space="preserve">     </w:t>
            </w:r>
            <w:r w:rsidR="000820E7" w:rsidRPr="00A1298D">
              <w:rPr>
                <w:rFonts w:ascii="Charter Roman" w:hAnsi="Charter Roman"/>
                <w:b/>
                <w:sz w:val="20"/>
                <w:szCs w:val="20"/>
              </w:rPr>
              <w:t>Udemy</w:t>
            </w:r>
          </w:p>
          <w:p w14:paraId="3791935D" w14:textId="77777777" w:rsidR="000820E7" w:rsidRPr="00A1298D" w:rsidRDefault="000820E7" w:rsidP="000820E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harter Roman" w:hAnsi="Charter Roman"/>
                <w:sz w:val="18"/>
                <w:szCs w:val="18"/>
              </w:rPr>
            </w:pPr>
            <w:r w:rsidRPr="00A1298D">
              <w:rPr>
                <w:rFonts w:ascii="Charter Roman" w:hAnsi="Charter Roman"/>
                <w:sz w:val="18"/>
                <w:szCs w:val="18"/>
              </w:rPr>
              <w:t>Complete Python3 Bootcamp</w:t>
            </w:r>
          </w:p>
          <w:p w14:paraId="66CF269F" w14:textId="77777777" w:rsidR="000820E7" w:rsidRPr="00A1298D" w:rsidRDefault="000820E7" w:rsidP="00F738A3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harter Roman" w:hAnsi="Charter Roman"/>
                <w:sz w:val="18"/>
                <w:szCs w:val="18"/>
              </w:rPr>
            </w:pPr>
            <w:r w:rsidRPr="00A1298D">
              <w:rPr>
                <w:rFonts w:ascii="Charter Roman" w:hAnsi="Charter Roman"/>
                <w:sz w:val="18"/>
                <w:szCs w:val="18"/>
              </w:rPr>
              <w:t>Python for Data Science and ML Bootcamp</w:t>
            </w:r>
          </w:p>
          <w:p w14:paraId="34099407" w14:textId="77777777" w:rsidR="000820E7" w:rsidRPr="00A1298D" w:rsidRDefault="000820E7" w:rsidP="000820E7">
            <w:pPr>
              <w:ind w:left="360"/>
              <w:rPr>
                <w:rFonts w:ascii="Charter Roman" w:hAnsi="Charter Roman"/>
                <w:b/>
                <w:sz w:val="28"/>
                <w:szCs w:val="28"/>
              </w:rPr>
            </w:pPr>
          </w:p>
        </w:tc>
      </w:tr>
      <w:tr w:rsidR="00A1298D" w:rsidRPr="00A1298D" w14:paraId="3E1417F7" w14:textId="77777777" w:rsidTr="000820E7">
        <w:trPr>
          <w:trHeight w:val="331"/>
        </w:trPr>
        <w:tc>
          <w:tcPr>
            <w:tcW w:w="4547" w:type="dxa"/>
            <w:gridSpan w:val="2"/>
            <w:tcBorders>
              <w:bottom w:val="single" w:sz="18" w:space="0" w:color="000000" w:themeColor="text1"/>
            </w:tcBorders>
          </w:tcPr>
          <w:p w14:paraId="59182325" w14:textId="77777777" w:rsidR="000820E7" w:rsidRPr="006D7BBD" w:rsidRDefault="000820E7" w:rsidP="000820E7">
            <w:pPr>
              <w:rPr>
                <w:rFonts w:ascii="Charter Roman" w:hAnsi="Charter Roman"/>
                <w:b/>
              </w:rPr>
            </w:pPr>
            <w:r w:rsidRPr="006D7BBD">
              <w:rPr>
                <w:rFonts w:ascii="Charter Roman" w:hAnsi="Charter Roman"/>
                <w:b/>
              </w:rPr>
              <w:t xml:space="preserve">SOFTWARE SKILLS </w:t>
            </w:r>
          </w:p>
        </w:tc>
        <w:tc>
          <w:tcPr>
            <w:tcW w:w="488" w:type="dxa"/>
            <w:gridSpan w:val="2"/>
          </w:tcPr>
          <w:p w14:paraId="0E0917CA" w14:textId="77777777" w:rsidR="000820E7" w:rsidRPr="00A1298D" w:rsidRDefault="000820E7" w:rsidP="000820E7">
            <w:pPr>
              <w:rPr>
                <w:rFonts w:ascii="Charter Roman" w:hAnsi="Charter Roman"/>
                <w:b/>
                <w:sz w:val="28"/>
                <w:szCs w:val="28"/>
              </w:rPr>
            </w:pPr>
          </w:p>
        </w:tc>
        <w:tc>
          <w:tcPr>
            <w:tcW w:w="5749" w:type="dxa"/>
            <w:tcBorders>
              <w:bottom w:val="single" w:sz="18" w:space="0" w:color="000000" w:themeColor="text1"/>
            </w:tcBorders>
          </w:tcPr>
          <w:p w14:paraId="0DE24F97" w14:textId="77777777" w:rsidR="000820E7" w:rsidRPr="006D7BBD" w:rsidRDefault="000820E7" w:rsidP="000820E7">
            <w:pPr>
              <w:rPr>
                <w:rFonts w:ascii="Charter Roman" w:hAnsi="Charter Roman"/>
                <w:b/>
              </w:rPr>
            </w:pPr>
            <w:r w:rsidRPr="006D7BBD">
              <w:rPr>
                <w:rFonts w:ascii="Charter Roman" w:hAnsi="Charter Roman"/>
                <w:b/>
              </w:rPr>
              <w:t>COURSEWORK</w:t>
            </w:r>
          </w:p>
        </w:tc>
      </w:tr>
      <w:tr w:rsidR="00A1298D" w:rsidRPr="00A1298D" w14:paraId="3842B2CC" w14:textId="77777777" w:rsidTr="000820E7">
        <w:trPr>
          <w:trHeight w:val="1070"/>
        </w:trPr>
        <w:tc>
          <w:tcPr>
            <w:tcW w:w="4547" w:type="dxa"/>
            <w:gridSpan w:val="2"/>
            <w:tcBorders>
              <w:top w:val="single" w:sz="18" w:space="0" w:color="000000" w:themeColor="text1"/>
            </w:tcBorders>
          </w:tcPr>
          <w:p w14:paraId="23E83CD8" w14:textId="77777777" w:rsidR="000820E7" w:rsidRPr="00E34160" w:rsidRDefault="000820E7" w:rsidP="00E3416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Charter Roman" w:hAnsi="Charter Roman"/>
                <w:sz w:val="18"/>
                <w:szCs w:val="20"/>
              </w:rPr>
            </w:pPr>
            <w:r w:rsidRPr="00E34160">
              <w:rPr>
                <w:rFonts w:ascii="Charter Roman" w:hAnsi="Charter Roman"/>
                <w:sz w:val="18"/>
                <w:szCs w:val="20"/>
              </w:rPr>
              <w:t>Python, R, MATLAB, SQL, LaTeX</w:t>
            </w:r>
          </w:p>
          <w:p w14:paraId="1F72E357" w14:textId="72B9BC9E" w:rsidR="000820E7" w:rsidRPr="00E34160" w:rsidRDefault="000820E7" w:rsidP="000820E7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Charter Roman" w:hAnsi="Charter Roman"/>
                <w:sz w:val="18"/>
                <w:szCs w:val="20"/>
              </w:rPr>
            </w:pPr>
            <w:r w:rsidRPr="00E34160">
              <w:rPr>
                <w:rFonts w:ascii="Charter Roman" w:hAnsi="Charter Roman"/>
                <w:sz w:val="18"/>
                <w:szCs w:val="20"/>
              </w:rPr>
              <w:t xml:space="preserve">(Basic) C/C++, HTML, </w:t>
            </w:r>
            <w:r w:rsidR="006A1842">
              <w:rPr>
                <w:rFonts w:ascii="Charter Roman" w:hAnsi="Charter Roman"/>
                <w:sz w:val="18"/>
                <w:szCs w:val="20"/>
              </w:rPr>
              <w:t>MS Office</w:t>
            </w:r>
          </w:p>
          <w:p w14:paraId="15885547" w14:textId="1444AE6D" w:rsidR="000820E7" w:rsidRPr="00E34160" w:rsidRDefault="006D7BBD" w:rsidP="000820E7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Charter Roman" w:hAnsi="Charter Roman"/>
                <w:sz w:val="18"/>
                <w:szCs w:val="20"/>
              </w:rPr>
            </w:pPr>
            <w:r w:rsidRPr="00E34160">
              <w:rPr>
                <w:rFonts w:ascii="Charter Roman" w:hAnsi="Charter Roman"/>
                <w:sz w:val="18"/>
                <w:szCs w:val="20"/>
              </w:rPr>
              <w:t>SciPy</w:t>
            </w:r>
            <w:r>
              <w:rPr>
                <w:rFonts w:ascii="Charter Roman" w:hAnsi="Charter Roman"/>
                <w:sz w:val="18"/>
                <w:szCs w:val="20"/>
              </w:rPr>
              <w:t xml:space="preserve">, </w:t>
            </w:r>
            <w:r w:rsidRPr="00E34160">
              <w:rPr>
                <w:rFonts w:ascii="Charter Roman" w:hAnsi="Charter Roman"/>
                <w:sz w:val="18"/>
                <w:szCs w:val="20"/>
              </w:rPr>
              <w:t>NumPy, Pandas</w:t>
            </w:r>
            <w:r w:rsidR="000820E7" w:rsidRPr="00E34160">
              <w:rPr>
                <w:rFonts w:ascii="Charter Roman" w:hAnsi="Charter Roman"/>
                <w:sz w:val="18"/>
                <w:szCs w:val="20"/>
              </w:rPr>
              <w:t>, Seaborn</w:t>
            </w:r>
          </w:p>
          <w:p w14:paraId="2A3C4203" w14:textId="77777777" w:rsidR="000820E7" w:rsidRPr="00A1298D" w:rsidRDefault="000820E7" w:rsidP="000820E7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Charter Roman" w:hAnsi="Charter Roman"/>
                <w:sz w:val="20"/>
                <w:szCs w:val="20"/>
              </w:rPr>
            </w:pPr>
            <w:r w:rsidRPr="00E34160">
              <w:rPr>
                <w:rFonts w:ascii="Charter Roman" w:hAnsi="Charter Roman"/>
                <w:sz w:val="18"/>
                <w:szCs w:val="20"/>
              </w:rPr>
              <w:t>Scikit-learn, Tensorflow, Keras</w:t>
            </w:r>
          </w:p>
        </w:tc>
        <w:tc>
          <w:tcPr>
            <w:tcW w:w="6237" w:type="dxa"/>
            <w:gridSpan w:val="3"/>
          </w:tcPr>
          <w:p w14:paraId="64BD2FED" w14:textId="77777777" w:rsidR="000820E7" w:rsidRPr="00E34160" w:rsidRDefault="000820E7" w:rsidP="00E34160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994"/>
              <w:rPr>
                <w:rFonts w:ascii="Charter Roman" w:hAnsi="Charter Roman"/>
                <w:sz w:val="18"/>
                <w:szCs w:val="20"/>
              </w:rPr>
            </w:pPr>
            <w:r w:rsidRPr="00E34160">
              <w:rPr>
                <w:rFonts w:ascii="Charter Roman" w:hAnsi="Charter Roman"/>
                <w:sz w:val="18"/>
                <w:szCs w:val="20"/>
              </w:rPr>
              <w:t>Databases &amp; Comp. Tools used in Big Data</w:t>
            </w:r>
          </w:p>
          <w:p w14:paraId="48E471D6" w14:textId="77777777" w:rsidR="000820E7" w:rsidRPr="00E34160" w:rsidRDefault="000820E7" w:rsidP="00E3416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Charter Roman" w:hAnsi="Charter Roman"/>
                <w:sz w:val="18"/>
                <w:szCs w:val="20"/>
              </w:rPr>
            </w:pPr>
            <w:r w:rsidRPr="00E34160">
              <w:rPr>
                <w:rFonts w:ascii="Charter Roman" w:hAnsi="Charter Roman"/>
                <w:sz w:val="18"/>
                <w:szCs w:val="20"/>
              </w:rPr>
              <w:t>Statistical Aspects of Machine Learning</w:t>
            </w:r>
          </w:p>
          <w:p w14:paraId="7EEFF74E" w14:textId="77777777" w:rsidR="000820E7" w:rsidRPr="00E34160" w:rsidRDefault="000820E7" w:rsidP="00E3416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Charter Roman" w:hAnsi="Charter Roman"/>
                <w:sz w:val="18"/>
                <w:szCs w:val="20"/>
              </w:rPr>
            </w:pPr>
            <w:r w:rsidRPr="00E34160">
              <w:rPr>
                <w:rFonts w:ascii="Charter Roman" w:hAnsi="Charter Roman"/>
                <w:sz w:val="18"/>
                <w:szCs w:val="20"/>
              </w:rPr>
              <w:t>Applied Biostatistics &amp; Data Analysis</w:t>
            </w:r>
          </w:p>
          <w:p w14:paraId="4414FACA" w14:textId="77777777" w:rsidR="000820E7" w:rsidRDefault="000820E7" w:rsidP="00E3416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Charter Roman" w:hAnsi="Charter Roman"/>
                <w:sz w:val="18"/>
                <w:szCs w:val="20"/>
              </w:rPr>
            </w:pPr>
            <w:r w:rsidRPr="00E34160">
              <w:rPr>
                <w:rFonts w:ascii="Charter Roman" w:hAnsi="Charter Roman"/>
                <w:sz w:val="18"/>
                <w:szCs w:val="20"/>
              </w:rPr>
              <w:t>Methods in Time Series Analysis</w:t>
            </w:r>
          </w:p>
          <w:p w14:paraId="73E5F471" w14:textId="77777777" w:rsidR="00E34160" w:rsidRPr="00E34160" w:rsidRDefault="00E34160" w:rsidP="00E3416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Charter Roman" w:hAnsi="Charter Roman"/>
                <w:sz w:val="18"/>
                <w:szCs w:val="20"/>
              </w:rPr>
            </w:pPr>
            <w:r w:rsidRPr="00E34160">
              <w:rPr>
                <w:rFonts w:ascii="Charter Roman" w:hAnsi="Charter Roman"/>
                <w:sz w:val="18"/>
                <w:szCs w:val="20"/>
              </w:rPr>
              <w:t>Regression Analysis</w:t>
            </w:r>
          </w:p>
          <w:p w14:paraId="56EF6000" w14:textId="57DF83D1" w:rsidR="00E34160" w:rsidRPr="00E34160" w:rsidRDefault="00E34160" w:rsidP="00E3416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Charter Roman" w:hAnsi="Charter Roman"/>
                <w:sz w:val="18"/>
                <w:szCs w:val="20"/>
              </w:rPr>
            </w:pPr>
            <w:r w:rsidRPr="00E34160">
              <w:rPr>
                <w:rFonts w:ascii="Charter Roman" w:hAnsi="Charter Roman"/>
                <w:sz w:val="18"/>
                <w:szCs w:val="20"/>
              </w:rPr>
              <w:t>Mathematical Algorithms &amp; Implementations</w:t>
            </w:r>
          </w:p>
        </w:tc>
      </w:tr>
      <w:tr w:rsidR="00A1298D" w:rsidRPr="00A1298D" w14:paraId="46E75369" w14:textId="77777777" w:rsidTr="000820E7">
        <w:trPr>
          <w:trHeight w:val="567"/>
        </w:trPr>
        <w:tc>
          <w:tcPr>
            <w:tcW w:w="4547" w:type="dxa"/>
            <w:gridSpan w:val="2"/>
            <w:tcBorders>
              <w:bottom w:val="single" w:sz="18" w:space="0" w:color="000000" w:themeColor="text1"/>
            </w:tcBorders>
            <w:vAlign w:val="bottom"/>
          </w:tcPr>
          <w:p w14:paraId="71D20AEE" w14:textId="29E43BEE" w:rsidR="000820E7" w:rsidRPr="006D7BBD" w:rsidRDefault="000820E7" w:rsidP="000820E7">
            <w:pPr>
              <w:rPr>
                <w:rFonts w:ascii="Charter Roman" w:hAnsi="Charter Roman"/>
                <w:b/>
              </w:rPr>
            </w:pPr>
            <w:r w:rsidRPr="006D7BBD">
              <w:rPr>
                <w:rFonts w:ascii="Charter Roman" w:hAnsi="Charter Roman"/>
                <w:b/>
              </w:rPr>
              <w:t xml:space="preserve">LEADERSHIP </w:t>
            </w:r>
          </w:p>
        </w:tc>
        <w:tc>
          <w:tcPr>
            <w:tcW w:w="6237" w:type="dxa"/>
            <w:gridSpan w:val="3"/>
          </w:tcPr>
          <w:p w14:paraId="1ADA61D1" w14:textId="6E8B150C" w:rsidR="000820E7" w:rsidRPr="00E34160" w:rsidRDefault="000820E7" w:rsidP="00E34160">
            <w:pPr>
              <w:pStyle w:val="ListParagraph"/>
              <w:spacing w:line="360" w:lineRule="auto"/>
              <w:ind w:left="990"/>
              <w:rPr>
                <w:rFonts w:ascii="Charter Roman" w:hAnsi="Charter Roman"/>
                <w:sz w:val="18"/>
                <w:szCs w:val="20"/>
              </w:rPr>
            </w:pPr>
          </w:p>
        </w:tc>
      </w:tr>
      <w:tr w:rsidR="00A1298D" w:rsidRPr="00A1298D" w14:paraId="17D7EE8D" w14:textId="77777777" w:rsidTr="000820E7">
        <w:trPr>
          <w:trHeight w:val="63"/>
        </w:trPr>
        <w:tc>
          <w:tcPr>
            <w:tcW w:w="4547" w:type="dxa"/>
            <w:gridSpan w:val="2"/>
            <w:tcBorders>
              <w:top w:val="single" w:sz="18" w:space="0" w:color="000000" w:themeColor="text1"/>
            </w:tcBorders>
          </w:tcPr>
          <w:p w14:paraId="3377BDBC" w14:textId="231248C3" w:rsidR="000820E7" w:rsidRPr="00A1298D" w:rsidRDefault="000820E7" w:rsidP="00E34160">
            <w:pPr>
              <w:spacing w:line="360" w:lineRule="auto"/>
              <w:rPr>
                <w:rFonts w:ascii="Charter Roman" w:hAnsi="Charter Roman"/>
                <w:b/>
                <w:sz w:val="20"/>
                <w:szCs w:val="20"/>
              </w:rPr>
            </w:pPr>
            <w:r w:rsidRPr="00A1298D">
              <w:rPr>
                <w:rFonts w:ascii="Charter Roman" w:hAnsi="Charter Roman"/>
                <w:b/>
                <w:sz w:val="20"/>
                <w:szCs w:val="20"/>
              </w:rPr>
              <w:t>Turkish Student Association @ TAMU</w:t>
            </w:r>
          </w:p>
          <w:p w14:paraId="65C2AA89" w14:textId="77777777" w:rsidR="000820E7" w:rsidRPr="00A657D0" w:rsidRDefault="000820E7" w:rsidP="00E3416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Charter Roman" w:hAnsi="Charter Roman"/>
                <w:sz w:val="20"/>
                <w:szCs w:val="20"/>
              </w:rPr>
            </w:pPr>
            <w:r w:rsidRPr="00E34160">
              <w:rPr>
                <w:rFonts w:ascii="Charter Roman" w:hAnsi="Charter Roman"/>
                <w:sz w:val="18"/>
                <w:szCs w:val="20"/>
              </w:rPr>
              <w:t>Chief Student Leader (President)</w:t>
            </w:r>
          </w:p>
          <w:p w14:paraId="13B69FEE" w14:textId="562EC405" w:rsidR="00A657D0" w:rsidRPr="00A657D0" w:rsidRDefault="00A657D0" w:rsidP="00A657D0">
            <w:pPr>
              <w:pStyle w:val="ListParagraph"/>
              <w:spacing w:line="360" w:lineRule="auto"/>
              <w:rPr>
                <w:rFonts w:ascii="Charter Roman" w:hAnsi="Charter Roman"/>
                <w:i/>
                <w:sz w:val="20"/>
                <w:szCs w:val="20"/>
              </w:rPr>
            </w:pPr>
            <w:r w:rsidRPr="00A657D0">
              <w:rPr>
                <w:rFonts w:ascii="Charter Roman" w:hAnsi="Charter Roman"/>
                <w:i/>
                <w:sz w:val="20"/>
                <w:szCs w:val="20"/>
              </w:rPr>
              <w:t xml:space="preserve">2018 </w:t>
            </w:r>
            <w:r w:rsidRPr="00A657D0">
              <w:rPr>
                <w:rFonts w:ascii="Charter Roman" w:hAnsi="Charter Roman"/>
                <w:i/>
                <w:sz w:val="20"/>
                <w:szCs w:val="20"/>
              </w:rPr>
              <w:t>–</w:t>
            </w:r>
            <w:r w:rsidRPr="00A657D0">
              <w:rPr>
                <w:rFonts w:ascii="Charter Roman" w:hAnsi="Charter Roman"/>
                <w:i/>
                <w:sz w:val="20"/>
                <w:szCs w:val="20"/>
              </w:rPr>
              <w:t xml:space="preserve"> 2019</w:t>
            </w:r>
          </w:p>
        </w:tc>
        <w:tc>
          <w:tcPr>
            <w:tcW w:w="6237" w:type="dxa"/>
            <w:gridSpan w:val="3"/>
          </w:tcPr>
          <w:p w14:paraId="60221DA3" w14:textId="77777777" w:rsidR="000820E7" w:rsidRPr="00A1298D" w:rsidRDefault="000820E7" w:rsidP="000820E7">
            <w:pPr>
              <w:spacing w:line="360" w:lineRule="auto"/>
              <w:rPr>
                <w:rFonts w:ascii="Charter Roman" w:hAnsi="Charter Roman"/>
                <w:sz w:val="20"/>
                <w:szCs w:val="20"/>
              </w:rPr>
            </w:pPr>
          </w:p>
        </w:tc>
      </w:tr>
    </w:tbl>
    <w:p w14:paraId="51E7661F" w14:textId="77777777" w:rsidR="00C55D85" w:rsidRPr="00A1298D" w:rsidRDefault="00C55D85">
      <w:pPr>
        <w:rPr>
          <w:rFonts w:ascii="Charter Roman" w:hAnsi="Charter Roman"/>
        </w:rPr>
      </w:pPr>
    </w:p>
    <w:sectPr w:rsidR="00C55D85" w:rsidRPr="00A1298D" w:rsidSect="00F4501B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AB76B" w14:textId="77777777" w:rsidR="00D70620" w:rsidRDefault="00D70620" w:rsidP="00F316AD">
      <w:r>
        <w:separator/>
      </w:r>
    </w:p>
  </w:endnote>
  <w:endnote w:type="continuationSeparator" w:id="0">
    <w:p w14:paraId="720C19BF" w14:textId="77777777" w:rsidR="00D70620" w:rsidRDefault="00D70620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035F4" w14:textId="77777777" w:rsidR="00D70620" w:rsidRDefault="00D70620" w:rsidP="00F316AD">
      <w:r>
        <w:separator/>
      </w:r>
    </w:p>
  </w:footnote>
  <w:footnote w:type="continuationSeparator" w:id="0">
    <w:p w14:paraId="06A94027" w14:textId="77777777" w:rsidR="00D70620" w:rsidRDefault="00D70620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230C2"/>
    <w:multiLevelType w:val="multilevel"/>
    <w:tmpl w:val="8144A1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76EA3"/>
    <w:multiLevelType w:val="hybridMultilevel"/>
    <w:tmpl w:val="4E2E9C3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3C8454C4"/>
    <w:multiLevelType w:val="hybridMultilevel"/>
    <w:tmpl w:val="3DB25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D0CD4"/>
    <w:multiLevelType w:val="hybridMultilevel"/>
    <w:tmpl w:val="988A6BF0"/>
    <w:lvl w:ilvl="0" w:tplc="5BC2854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000000" w:themeColor="tex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51CF2832"/>
    <w:multiLevelType w:val="hybridMultilevel"/>
    <w:tmpl w:val="996E9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D41A0"/>
    <w:multiLevelType w:val="hybridMultilevel"/>
    <w:tmpl w:val="939EB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7385B"/>
    <w:multiLevelType w:val="hybridMultilevel"/>
    <w:tmpl w:val="2362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7F0157"/>
    <w:multiLevelType w:val="hybridMultilevel"/>
    <w:tmpl w:val="4FCA65F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70C03696"/>
    <w:multiLevelType w:val="hybridMultilevel"/>
    <w:tmpl w:val="8144A110"/>
    <w:lvl w:ilvl="0" w:tplc="628C34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C773D"/>
    <w:multiLevelType w:val="hybridMultilevel"/>
    <w:tmpl w:val="5AAE32C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9"/>
  </w:num>
  <w:num w:numId="7">
    <w:abstractNumId w:val="8"/>
  </w:num>
  <w:num w:numId="8">
    <w:abstractNumId w:val="5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36"/>
    <w:rsid w:val="00016426"/>
    <w:rsid w:val="000820E7"/>
    <w:rsid w:val="000B15BE"/>
    <w:rsid w:val="000D0081"/>
    <w:rsid w:val="000D46AC"/>
    <w:rsid w:val="000E199B"/>
    <w:rsid w:val="000E1D44"/>
    <w:rsid w:val="000E522A"/>
    <w:rsid w:val="0020696E"/>
    <w:rsid w:val="002356A2"/>
    <w:rsid w:val="002C2427"/>
    <w:rsid w:val="002D12DA"/>
    <w:rsid w:val="003019B2"/>
    <w:rsid w:val="0034688D"/>
    <w:rsid w:val="0040233B"/>
    <w:rsid w:val="004B2C51"/>
    <w:rsid w:val="00511A6E"/>
    <w:rsid w:val="0051441E"/>
    <w:rsid w:val="0057534A"/>
    <w:rsid w:val="00605A5B"/>
    <w:rsid w:val="006153B4"/>
    <w:rsid w:val="006A1842"/>
    <w:rsid w:val="006A1D70"/>
    <w:rsid w:val="006C60E6"/>
    <w:rsid w:val="006D7BBD"/>
    <w:rsid w:val="006E70D3"/>
    <w:rsid w:val="007B0F94"/>
    <w:rsid w:val="008B4924"/>
    <w:rsid w:val="0097774F"/>
    <w:rsid w:val="00A1298D"/>
    <w:rsid w:val="00A20756"/>
    <w:rsid w:val="00A657D0"/>
    <w:rsid w:val="00A77921"/>
    <w:rsid w:val="00B575FB"/>
    <w:rsid w:val="00C1095A"/>
    <w:rsid w:val="00C4711A"/>
    <w:rsid w:val="00C55D85"/>
    <w:rsid w:val="00CA2273"/>
    <w:rsid w:val="00CC3EC5"/>
    <w:rsid w:val="00CD50FD"/>
    <w:rsid w:val="00D47124"/>
    <w:rsid w:val="00D70620"/>
    <w:rsid w:val="00D977C0"/>
    <w:rsid w:val="00DB1417"/>
    <w:rsid w:val="00DD5D7B"/>
    <w:rsid w:val="00E34160"/>
    <w:rsid w:val="00E65837"/>
    <w:rsid w:val="00F316AD"/>
    <w:rsid w:val="00F4501B"/>
    <w:rsid w:val="00F738A3"/>
    <w:rsid w:val="00FD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5102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Paragraph">
    <w:name w:val="List Paragraph"/>
    <w:basedOn w:val="Normal"/>
    <w:uiPriority w:val="34"/>
    <w:semiHidden/>
    <w:qFormat/>
    <w:rsid w:val="008B49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711A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1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1D70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2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ounique/Library/Containers/com.microsoft.Word/Data/Library/Application%20Support/Microsoft/Office/16.0/DTS/Search/%7bB68F47AD-EC82-474D-9273-90C117E9AFE1%7dtf67351832.dotx" TargetMode="Externa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{B68F47AD-EC82-474D-9273-90C117E9AFE1}tf67351832.dotx</Template>
  <TotalTime>0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2020-08-27T04:45:00Z</dcterms:created>
  <dcterms:modified xsi:type="dcterms:W3CDTF">2020-08-27T15:55:00Z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